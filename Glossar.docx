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3D" w:rsidRDefault="00987C4B" w:rsidP="00987C4B">
      <w:pPr>
        <w:pStyle w:val="berschrift1"/>
        <w:jc w:val="center"/>
      </w:pPr>
      <w:r>
        <w:t>Glossar</w:t>
      </w:r>
    </w:p>
    <w:p w:rsidR="00987C4B" w:rsidRPr="00987C4B" w:rsidRDefault="00987C4B" w:rsidP="00987C4B"/>
    <w:tbl>
      <w:tblPr>
        <w:tblStyle w:val="HellesRaster-Akzent5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87C4B" w:rsidTr="00987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Pr="00C86B44" w:rsidRDefault="00987C4B" w:rsidP="00987C4B">
            <w:pPr>
              <w:rPr>
                <w:sz w:val="24"/>
              </w:rPr>
            </w:pPr>
            <w:r w:rsidRPr="00C86B44">
              <w:rPr>
                <w:sz w:val="24"/>
              </w:rPr>
              <w:t>Funktion</w:t>
            </w:r>
            <w:r w:rsidR="00C86B44">
              <w:rPr>
                <w:sz w:val="24"/>
              </w:rPr>
              <w:t xml:space="preserve"> / Variable</w:t>
            </w:r>
          </w:p>
        </w:tc>
        <w:tc>
          <w:tcPr>
            <w:tcW w:w="4606" w:type="dxa"/>
          </w:tcPr>
          <w:p w:rsidR="00987C4B" w:rsidRPr="00C86B44" w:rsidRDefault="00987C4B" w:rsidP="00987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86B44">
              <w:rPr>
                <w:sz w:val="24"/>
              </w:rPr>
              <w:t>Beschreibung</w:t>
            </w:r>
          </w:p>
        </w:tc>
      </w:tr>
      <w:tr w:rsidR="00C86B44" w:rsidTr="00987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6B44" w:rsidRDefault="00C86B44" w:rsidP="00C86B44">
            <w:pPr>
              <w:pStyle w:val="berschrift1"/>
              <w:outlineLvl w:val="0"/>
            </w:pPr>
            <w:r>
              <w:t>main.py</w:t>
            </w:r>
          </w:p>
          <w:p w:rsidR="00C86B44" w:rsidRDefault="00C86B44" w:rsidP="00987C4B"/>
        </w:tc>
        <w:tc>
          <w:tcPr>
            <w:tcW w:w="4606" w:type="dxa"/>
          </w:tcPr>
          <w:p w:rsidR="00C86B44" w:rsidRPr="00C86B44" w:rsidRDefault="00C86B44" w:rsidP="0098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7C4B" w:rsidTr="00987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Default="00987C4B" w:rsidP="00987C4B">
            <w:proofErr w:type="spellStart"/>
            <w:r>
              <w:t>getch</w:t>
            </w:r>
            <w:proofErr w:type="spellEnd"/>
            <w:r>
              <w:t>()</w:t>
            </w:r>
          </w:p>
        </w:tc>
        <w:tc>
          <w:tcPr>
            <w:tcW w:w="4606" w:type="dxa"/>
          </w:tcPr>
          <w:p w:rsidR="00987C4B" w:rsidRDefault="00C86B44" w:rsidP="00987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86B44">
              <w:t>Aus getch.py</w:t>
            </w:r>
            <w:r w:rsidR="0029701D">
              <w:t xml:space="preserve"> (keine Eigenentwicklung)</w:t>
            </w:r>
          </w:p>
          <w:p w:rsidR="00C86B44" w:rsidRPr="00C86B44" w:rsidRDefault="00C86B44" w:rsidP="00987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getch</w:t>
            </w:r>
            <w:proofErr w:type="spellEnd"/>
            <w:r>
              <w:t xml:space="preserve">() ermittelt Eingaben ähnlich wie die input-Funktion. </w:t>
            </w:r>
            <w:proofErr w:type="spellStart"/>
            <w:r>
              <w:t>getch</w:t>
            </w:r>
            <w:proofErr w:type="spellEnd"/>
            <w:r>
              <w:t xml:space="preserve">() ermittelt nur einzelne Buchstaben/Tasten und keine </w:t>
            </w:r>
            <w:proofErr w:type="spellStart"/>
            <w:r>
              <w:t>strings</w:t>
            </w:r>
            <w:proofErr w:type="spellEnd"/>
            <w:r>
              <w:t>. Das drücken der Enter-Taste ist nicht erforderlich.</w:t>
            </w:r>
          </w:p>
        </w:tc>
      </w:tr>
      <w:tr w:rsidR="00987C4B" w:rsidTr="00987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Default="00C86B44" w:rsidP="00987C4B">
            <w:proofErr w:type="spellStart"/>
            <w:r>
              <w:t>button</w:t>
            </w:r>
            <w:proofErr w:type="spellEnd"/>
          </w:p>
        </w:tc>
        <w:tc>
          <w:tcPr>
            <w:tcW w:w="4606" w:type="dxa"/>
          </w:tcPr>
          <w:p w:rsidR="00987C4B" w:rsidRPr="00C86B44" w:rsidRDefault="00C86B44" w:rsidP="00C86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von </w:t>
            </w:r>
            <w:proofErr w:type="spellStart"/>
            <w:r>
              <w:t>getch</w:t>
            </w:r>
            <w:proofErr w:type="spellEnd"/>
            <w:r>
              <w:t>() ermittelte Eingabe</w:t>
            </w:r>
          </w:p>
        </w:tc>
      </w:tr>
      <w:tr w:rsidR="00987C4B" w:rsidTr="00987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Default="00C86B44" w:rsidP="00987C4B">
            <w:proofErr w:type="spellStart"/>
            <w:r>
              <w:t>keyindex</w:t>
            </w:r>
            <w:proofErr w:type="spellEnd"/>
          </w:p>
        </w:tc>
        <w:tc>
          <w:tcPr>
            <w:tcW w:w="4606" w:type="dxa"/>
          </w:tcPr>
          <w:p w:rsidR="00987C4B" w:rsidRPr="00C86B44" w:rsidRDefault="00C86B44" w:rsidP="00987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Der Eingabe zugeordnete Zahl </w:t>
            </w:r>
          </w:p>
        </w:tc>
      </w:tr>
      <w:tr w:rsidR="00987C4B" w:rsidTr="00987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Default="00C86B44" w:rsidP="00987C4B">
            <w:r>
              <w:t>cl</w:t>
            </w:r>
          </w:p>
        </w:tc>
        <w:tc>
          <w:tcPr>
            <w:tcW w:w="4606" w:type="dxa"/>
          </w:tcPr>
          <w:p w:rsidR="00987C4B" w:rsidRPr="00C86B44" w:rsidRDefault="00C86B44" w:rsidP="0098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Manuell eingegebene Menge in Zentilitern</w:t>
            </w:r>
          </w:p>
        </w:tc>
      </w:tr>
      <w:tr w:rsidR="00987C4B" w:rsidTr="00987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Default="0029701D" w:rsidP="0029701D">
            <w:pPr>
              <w:pStyle w:val="berschrift1"/>
            </w:pPr>
            <w:r>
              <w:t>keybindings.py</w:t>
            </w:r>
          </w:p>
        </w:tc>
        <w:tc>
          <w:tcPr>
            <w:tcW w:w="4606" w:type="dxa"/>
          </w:tcPr>
          <w:p w:rsidR="00987C4B" w:rsidRPr="00987C4B" w:rsidRDefault="00987C4B" w:rsidP="00987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987C4B" w:rsidTr="00987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Default="0029701D" w:rsidP="00987C4B">
            <w:proofErr w:type="spellStart"/>
            <w:r>
              <w:t>keys</w:t>
            </w:r>
            <w:proofErr w:type="spellEnd"/>
          </w:p>
        </w:tc>
        <w:tc>
          <w:tcPr>
            <w:tcW w:w="4606" w:type="dxa"/>
          </w:tcPr>
          <w:p w:rsidR="00987C4B" w:rsidRPr="0029701D" w:rsidRDefault="0029701D" w:rsidP="0098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Liste, in der Buchstaben in der Reihenfolge eingetragen sind, in welcher sie auf der Tastatur vorkommen.</w:t>
            </w:r>
          </w:p>
        </w:tc>
      </w:tr>
      <w:tr w:rsidR="00987C4B" w:rsidTr="00987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Default="0029701D" w:rsidP="00987C4B">
            <w:proofErr w:type="spellStart"/>
            <w:r>
              <w:t>key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>)</w:t>
            </w:r>
          </w:p>
        </w:tc>
        <w:tc>
          <w:tcPr>
            <w:tcW w:w="4606" w:type="dxa"/>
          </w:tcPr>
          <w:p w:rsidR="00987C4B" w:rsidRDefault="0029701D" w:rsidP="00987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Ermittelt Index von </w:t>
            </w:r>
            <w:proofErr w:type="spellStart"/>
            <w:r>
              <w:t>self</w:t>
            </w:r>
            <w:proofErr w:type="spellEnd"/>
            <w:r>
              <w:t xml:space="preserve"> in Liste </w:t>
            </w:r>
            <w:proofErr w:type="spellStart"/>
            <w:r>
              <w:t>keys</w:t>
            </w:r>
            <w:proofErr w:type="spellEnd"/>
            <w:r>
              <w:t>. Gibt Index zurück.</w:t>
            </w:r>
          </w:p>
          <w:p w:rsidR="0029701D" w:rsidRPr="0029701D" w:rsidRDefault="0029701D" w:rsidP="00987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Kommt </w:t>
            </w:r>
            <w:proofErr w:type="spellStart"/>
            <w:r>
              <w:t>self</w:t>
            </w:r>
            <w:proofErr w:type="spellEnd"/>
            <w:r>
              <w:t xml:space="preserve"> nicht in der Liste vor, wird -1 zurückgegeben</w:t>
            </w:r>
          </w:p>
        </w:tc>
      </w:tr>
      <w:tr w:rsidR="00987C4B" w:rsidTr="00987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Default="0029701D" w:rsidP="0029701D">
            <w:pPr>
              <w:pStyle w:val="berschrift1"/>
            </w:pPr>
            <w:r>
              <w:t>switch.py</w:t>
            </w:r>
          </w:p>
        </w:tc>
        <w:tc>
          <w:tcPr>
            <w:tcW w:w="4606" w:type="dxa"/>
          </w:tcPr>
          <w:p w:rsidR="00987C4B" w:rsidRPr="00987C4B" w:rsidRDefault="00987C4B" w:rsidP="0098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7C4B" w:rsidTr="00987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Default="0029701D" w:rsidP="0029701D">
            <w:proofErr w:type="spellStart"/>
            <w:r>
              <w:t>GPIO.x</w:t>
            </w:r>
            <w:proofErr w:type="spellEnd"/>
          </w:p>
        </w:tc>
        <w:tc>
          <w:tcPr>
            <w:tcW w:w="4606" w:type="dxa"/>
          </w:tcPr>
          <w:p w:rsidR="00987C4B" w:rsidRDefault="0029701D" w:rsidP="00987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Aus GPIO.py (vorinstalliert auf </w:t>
            </w:r>
            <w:proofErr w:type="spellStart"/>
            <w:r>
              <w:t>Raspberry</w:t>
            </w:r>
            <w:proofErr w:type="spellEnd"/>
            <w:r>
              <w:t xml:space="preserve"> Pi)</w:t>
            </w:r>
          </w:p>
          <w:p w:rsidR="0029701D" w:rsidRPr="0029701D" w:rsidRDefault="0029701D" w:rsidP="00987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Steuert GPIO-Pins an.</w:t>
            </w:r>
          </w:p>
        </w:tc>
      </w:tr>
      <w:tr w:rsidR="00987C4B" w:rsidTr="00987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Default="0029701D" w:rsidP="00987C4B">
            <w:proofErr w:type="spellStart"/>
            <w:r>
              <w:t>GPIO.setwarnings</w:t>
            </w:r>
            <w:proofErr w:type="spellEnd"/>
            <w:r>
              <w:t>(</w:t>
            </w:r>
            <w:proofErr w:type="spellStart"/>
            <w:r>
              <w:t>False</w:t>
            </w:r>
            <w:proofErr w:type="spellEnd"/>
            <w:r>
              <w:t>)</w:t>
            </w:r>
          </w:p>
        </w:tc>
        <w:tc>
          <w:tcPr>
            <w:tcW w:w="4606" w:type="dxa"/>
          </w:tcPr>
          <w:p w:rsidR="00987C4B" w:rsidRPr="0029701D" w:rsidRDefault="0029701D" w:rsidP="00297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Deaktiviert von GPIO.py in den Output geschriebene Warnungen.</w:t>
            </w:r>
          </w:p>
        </w:tc>
      </w:tr>
      <w:tr w:rsidR="00987C4B" w:rsidTr="00987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Default="0029701D" w:rsidP="00987C4B">
            <w:proofErr w:type="spellStart"/>
            <w:r>
              <w:t>GPIO.setmode</w:t>
            </w:r>
            <w:proofErr w:type="spellEnd"/>
            <w:r>
              <w:t>(GPIO.BOARD)</w:t>
            </w:r>
          </w:p>
        </w:tc>
        <w:tc>
          <w:tcPr>
            <w:tcW w:w="4606" w:type="dxa"/>
          </w:tcPr>
          <w:p w:rsidR="00987C4B" w:rsidRPr="0029701D" w:rsidRDefault="0029701D" w:rsidP="00987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Legt fest, dass Board-Nummern zum Ansteuern verwendet werden. Alternativ könnte man BCM-Nummern verwenden. (siehe Board-Layout)</w:t>
            </w:r>
          </w:p>
        </w:tc>
      </w:tr>
      <w:tr w:rsidR="00987C4B" w:rsidRPr="00F57E50" w:rsidTr="00987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Default="0029701D" w:rsidP="00987C4B">
            <w:proofErr w:type="spellStart"/>
            <w:r>
              <w:t>GPIO.setup</w:t>
            </w:r>
            <w:proofErr w:type="spellEnd"/>
            <w:r>
              <w:t>(x, y)</w:t>
            </w:r>
          </w:p>
        </w:tc>
        <w:tc>
          <w:tcPr>
            <w:tcW w:w="4606" w:type="dxa"/>
          </w:tcPr>
          <w:p w:rsidR="00F57E50" w:rsidRDefault="0029701D" w:rsidP="0098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Definiert den Modus, in dem sich </w:t>
            </w:r>
            <w:r w:rsidR="00F57E50">
              <w:t xml:space="preserve">die einzelnen Pins befinden. </w:t>
            </w:r>
          </w:p>
          <w:p w:rsidR="00987C4B" w:rsidRDefault="00F57E50" w:rsidP="0098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= Nummer des Pins </w:t>
            </w:r>
          </w:p>
          <w:p w:rsidR="00F57E50" w:rsidRPr="00F57E50" w:rsidRDefault="00F57E50" w:rsidP="0098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57E50">
              <w:rPr>
                <w:lang w:val="en-US"/>
              </w:rPr>
              <w:t>y = Modus (</w:t>
            </w:r>
            <w:proofErr w:type="spellStart"/>
            <w:r w:rsidRPr="00F57E50">
              <w:rPr>
                <w:lang w:val="en-US"/>
              </w:rPr>
              <w:t>z.B</w:t>
            </w:r>
            <w:proofErr w:type="spellEnd"/>
            <w:r w:rsidRPr="00F57E50">
              <w:rPr>
                <w:lang w:val="en-US"/>
              </w:rPr>
              <w:t>. output, input</w:t>
            </w:r>
          </w:p>
        </w:tc>
      </w:tr>
      <w:tr w:rsidR="00987C4B" w:rsidRPr="00B05FC3" w:rsidTr="00987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Pr="00F57E50" w:rsidRDefault="00F57E50" w:rsidP="00987C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pump_index</w:t>
            </w:r>
            <w:proofErr w:type="spellEnd"/>
          </w:p>
        </w:tc>
        <w:tc>
          <w:tcPr>
            <w:tcW w:w="4606" w:type="dxa"/>
          </w:tcPr>
          <w:p w:rsidR="00987C4B" w:rsidRPr="00B05FC3" w:rsidRDefault="00F57E50" w:rsidP="00987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05FC3">
              <w:t>Liste</w:t>
            </w:r>
            <w:r w:rsidR="009174E7" w:rsidRPr="00B05FC3">
              <w:t xml:space="preserve">, welche die </w:t>
            </w:r>
            <w:proofErr w:type="spellStart"/>
            <w:r w:rsidR="009174E7" w:rsidRPr="00B05FC3">
              <w:t>Addr</w:t>
            </w:r>
            <w:r w:rsidR="00B05FC3" w:rsidRPr="00B05FC3">
              <w:t>essen</w:t>
            </w:r>
            <w:proofErr w:type="spellEnd"/>
            <w:r w:rsidR="00B05FC3" w:rsidRPr="00B05FC3">
              <w:t xml:space="preserve"> der Pumpe in richtiger Reihenfolge</w:t>
            </w:r>
            <w:r w:rsidR="00B05FC3">
              <w:t xml:space="preserve"> enthält (Kasten von vorne betrachtet 0-9 von links nach rechts)</w:t>
            </w:r>
          </w:p>
        </w:tc>
      </w:tr>
      <w:tr w:rsidR="00987C4B" w:rsidRPr="00B05FC3" w:rsidTr="00987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Pr="00B05FC3" w:rsidRDefault="00B05FC3" w:rsidP="00987C4B">
            <w:proofErr w:type="spellStart"/>
            <w:r>
              <w:t>led_index</w:t>
            </w:r>
            <w:proofErr w:type="spellEnd"/>
          </w:p>
        </w:tc>
        <w:tc>
          <w:tcPr>
            <w:tcW w:w="4606" w:type="dxa"/>
          </w:tcPr>
          <w:p w:rsidR="00987C4B" w:rsidRPr="00B05FC3" w:rsidRDefault="00B05FC3" w:rsidP="0098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Wie </w:t>
            </w:r>
            <w:proofErr w:type="spellStart"/>
            <w:r>
              <w:t>pump_index</w:t>
            </w:r>
            <w:proofErr w:type="spellEnd"/>
            <w:r>
              <w:t xml:space="preserve"> für die LED</w:t>
            </w:r>
            <w:bookmarkStart w:id="0" w:name="_GoBack"/>
            <w:bookmarkEnd w:id="0"/>
            <w:r>
              <w:t>s unter den Flaschen</w:t>
            </w:r>
          </w:p>
        </w:tc>
      </w:tr>
      <w:tr w:rsidR="00987C4B" w:rsidRPr="00B05FC3" w:rsidTr="00987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Pr="00B05FC3" w:rsidRDefault="00B05FC3" w:rsidP="00B05FC3">
            <w:proofErr w:type="spellStart"/>
            <w:r>
              <w:t>pumpswitch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ptime</w:t>
            </w:r>
            <w:proofErr w:type="spellEnd"/>
            <w:r>
              <w:t>)</w:t>
            </w:r>
          </w:p>
        </w:tc>
        <w:tc>
          <w:tcPr>
            <w:tcW w:w="4606" w:type="dxa"/>
          </w:tcPr>
          <w:p w:rsidR="00B05FC3" w:rsidRDefault="00B05FC3" w:rsidP="00987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Steuert Pumpen an.</w:t>
            </w:r>
          </w:p>
          <w:p w:rsidR="00B05FC3" w:rsidRDefault="00B05FC3" w:rsidP="00987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self</w:t>
            </w:r>
            <w:proofErr w:type="spellEnd"/>
            <w:r>
              <w:t xml:space="preserve"> = Index der Pumpe</w:t>
            </w:r>
          </w:p>
          <w:p w:rsidR="00B05FC3" w:rsidRPr="00B05FC3" w:rsidRDefault="00B05FC3" w:rsidP="00987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ptime</w:t>
            </w:r>
            <w:proofErr w:type="spellEnd"/>
            <w:r>
              <w:t xml:space="preserve"> = Zeit in Sekunden</w:t>
            </w:r>
            <w:r w:rsidR="00466098">
              <w:t>. Definiert wie lange die Pumpe eingeschaltet wird.</w:t>
            </w:r>
          </w:p>
        </w:tc>
      </w:tr>
      <w:tr w:rsidR="00987C4B" w:rsidRPr="00B05FC3" w:rsidTr="00987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Pr="00B05FC3" w:rsidRDefault="00466098" w:rsidP="00466098">
            <w:proofErr w:type="spellStart"/>
            <w:r>
              <w:t>pumpswitch</w:t>
            </w:r>
            <w:proofErr w:type="spellEnd"/>
            <w:r>
              <w:t xml:space="preserve">: </w:t>
            </w:r>
            <w:proofErr w:type="spellStart"/>
            <w:r>
              <w:t>address</w:t>
            </w:r>
            <w:proofErr w:type="spellEnd"/>
          </w:p>
        </w:tc>
        <w:tc>
          <w:tcPr>
            <w:tcW w:w="4606" w:type="dxa"/>
          </w:tcPr>
          <w:p w:rsidR="00987C4B" w:rsidRPr="00466098" w:rsidRDefault="00466098" w:rsidP="0098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Adresse des Pins der anzusteuernden Pumpe aus </w:t>
            </w:r>
            <w:proofErr w:type="spellStart"/>
            <w:r>
              <w:lastRenderedPageBreak/>
              <w:t>pump_index</w:t>
            </w:r>
            <w:proofErr w:type="spellEnd"/>
          </w:p>
        </w:tc>
      </w:tr>
      <w:tr w:rsidR="00987C4B" w:rsidRPr="00B05FC3" w:rsidTr="00987C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Pr="00B05FC3" w:rsidRDefault="00466098" w:rsidP="00987C4B">
            <w:proofErr w:type="spellStart"/>
            <w:r>
              <w:lastRenderedPageBreak/>
              <w:t>manpump</w:t>
            </w:r>
            <w:proofErr w:type="spellEnd"/>
            <w:r>
              <w:t>(</w:t>
            </w:r>
            <w:proofErr w:type="spellStart"/>
            <w:r>
              <w:t>self</w:t>
            </w:r>
            <w:proofErr w:type="spellEnd"/>
            <w:r>
              <w:t xml:space="preserve">, </w:t>
            </w:r>
            <w:proofErr w:type="spellStart"/>
            <w:r>
              <w:t>bit</w:t>
            </w:r>
            <w:proofErr w:type="spellEnd"/>
            <w:r>
              <w:t>)</w:t>
            </w:r>
          </w:p>
        </w:tc>
        <w:tc>
          <w:tcPr>
            <w:tcW w:w="4606" w:type="dxa"/>
          </w:tcPr>
          <w:p w:rsidR="00987C4B" w:rsidRPr="00B05FC3" w:rsidRDefault="00987C4B" w:rsidP="00987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987C4B" w:rsidRPr="00B05FC3" w:rsidTr="00987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Pr="00B05FC3" w:rsidRDefault="00987C4B" w:rsidP="00987C4B"/>
        </w:tc>
        <w:tc>
          <w:tcPr>
            <w:tcW w:w="4606" w:type="dxa"/>
          </w:tcPr>
          <w:p w:rsidR="00987C4B" w:rsidRPr="00B05FC3" w:rsidRDefault="00987C4B" w:rsidP="0098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7C4B" w:rsidRPr="00B05FC3" w:rsidTr="00C86B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87C4B" w:rsidRPr="00B05FC3" w:rsidRDefault="00987C4B" w:rsidP="00987C4B"/>
        </w:tc>
        <w:tc>
          <w:tcPr>
            <w:tcW w:w="4606" w:type="dxa"/>
          </w:tcPr>
          <w:p w:rsidR="00987C4B" w:rsidRPr="00B05FC3" w:rsidRDefault="00987C4B" w:rsidP="00987C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:rsidR="00987C4B" w:rsidRPr="00B05FC3" w:rsidRDefault="00987C4B" w:rsidP="00987C4B"/>
    <w:sectPr w:rsidR="00987C4B" w:rsidRPr="00B05F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4B"/>
    <w:rsid w:val="0029701D"/>
    <w:rsid w:val="00466098"/>
    <w:rsid w:val="009174E7"/>
    <w:rsid w:val="00987C4B"/>
    <w:rsid w:val="00B05FC3"/>
    <w:rsid w:val="00C86B44"/>
    <w:rsid w:val="00F57E50"/>
    <w:rsid w:val="00FD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7C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7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987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5">
    <w:name w:val="Light Grid Accent 5"/>
    <w:basedOn w:val="NormaleTabelle"/>
    <w:uiPriority w:val="62"/>
    <w:rsid w:val="00987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87C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87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7C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7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987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5">
    <w:name w:val="Light Grid Accent 5"/>
    <w:basedOn w:val="NormaleTabelle"/>
    <w:uiPriority w:val="62"/>
    <w:rsid w:val="00987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87C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87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2F60EE40.dotm</Template>
  <TotalTime>0</TotalTime>
  <Pages>2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Damion Werner</dc:creator>
  <cp:lastModifiedBy>Damion Werner</cp:lastModifiedBy>
  <cp:revision>2</cp:revision>
  <dcterms:created xsi:type="dcterms:W3CDTF">2016-12-05T09:45:00Z</dcterms:created>
  <dcterms:modified xsi:type="dcterms:W3CDTF">2016-12-05T10:46:00Z</dcterms:modified>
</cp:coreProperties>
</file>